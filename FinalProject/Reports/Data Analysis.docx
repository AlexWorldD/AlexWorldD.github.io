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88F6C" w14:textId="77777777" w:rsidR="00CD1226" w:rsidRDefault="00FA7336">
      <w:pPr>
        <w:pStyle w:val="Heading1"/>
      </w:pPr>
      <w:r>
        <w:t>Data Analysis</w:t>
      </w:r>
    </w:p>
    <w:p w14:paraId="3BB2FD93" w14:textId="77777777" w:rsidR="00CD1226" w:rsidRDefault="00FA7336" w:rsidP="00FA7336">
      <w:pPr>
        <w:ind w:firstLine="720"/>
        <w:rPr>
          <w:sz w:val="24"/>
          <w:szCs w:val="24"/>
        </w:rPr>
      </w:pPr>
      <w:r w:rsidRPr="00FA7336">
        <w:rPr>
          <w:sz w:val="24"/>
          <w:szCs w:val="24"/>
        </w:rPr>
        <w:t xml:space="preserve">The raw data for our project is based on the 2 distinct sources, </w:t>
      </w:r>
      <w:r>
        <w:rPr>
          <w:sz w:val="24"/>
          <w:szCs w:val="24"/>
        </w:rPr>
        <w:t>first</w:t>
      </w:r>
      <w:r w:rsidRPr="00FA7336">
        <w:rPr>
          <w:sz w:val="24"/>
          <w:szCs w:val="24"/>
        </w:rPr>
        <w:t xml:space="preserve">, official statistics from admin page; </w:t>
      </w:r>
      <w:r>
        <w:rPr>
          <w:sz w:val="24"/>
          <w:szCs w:val="24"/>
        </w:rPr>
        <w:t>and second</w:t>
      </w:r>
      <w:r w:rsidRPr="00FA7336">
        <w:rPr>
          <w:sz w:val="24"/>
          <w:szCs w:val="24"/>
        </w:rPr>
        <w:t>, the parsed public information for users who are members of these groups.</w:t>
      </w:r>
      <w:r>
        <w:rPr>
          <w:sz w:val="24"/>
          <w:szCs w:val="24"/>
        </w:rPr>
        <w:t xml:space="preserve"> </w:t>
      </w:r>
    </w:p>
    <w:p w14:paraId="5CB6B3FC" w14:textId="77777777" w:rsidR="00FA7336" w:rsidRDefault="00FA7336" w:rsidP="00FA733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official info from group administrators includes day-by-day statistics for next parameters:</w:t>
      </w:r>
    </w:p>
    <w:p w14:paraId="6823C49A" w14:textId="77777777" w:rsidR="00FA7336" w:rsidRDefault="00FA7336" w:rsidP="00FA73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Visitors</w:t>
      </w:r>
    </w:p>
    <w:p w14:paraId="3F3A4407" w14:textId="77777777" w:rsidR="00FA7336" w:rsidRDefault="00FA7336" w:rsidP="00FA73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39509297" w14:textId="77777777" w:rsidR="00FA7336" w:rsidRDefault="00F17C02" w:rsidP="00FA73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Ages (8 ranges)</w:t>
      </w:r>
    </w:p>
    <w:p w14:paraId="631480B9" w14:textId="77777777" w:rsidR="00F17C02" w:rsidRDefault="00F17C02" w:rsidP="00FA73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Countries</w:t>
      </w:r>
    </w:p>
    <w:p w14:paraId="249B1931" w14:textId="77777777" w:rsidR="00F17C02" w:rsidRDefault="00F17C02" w:rsidP="00FA73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Cities</w:t>
      </w:r>
    </w:p>
    <w:p w14:paraId="6D223A6D" w14:textId="77777777" w:rsidR="00F17C02" w:rsidRDefault="00F17C02" w:rsidP="00FA73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Feedback</w:t>
      </w:r>
    </w:p>
    <w:p w14:paraId="55284854" w14:textId="77777777" w:rsidR="00F17C02" w:rsidRDefault="00F17C02" w:rsidP="00F17C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Likes</w:t>
      </w:r>
    </w:p>
    <w:p w14:paraId="056BAB8A" w14:textId="77777777" w:rsidR="00F17C02" w:rsidRDefault="00F17C02" w:rsidP="00F17C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Shares</w:t>
      </w:r>
    </w:p>
    <w:p w14:paraId="0EA08BA0" w14:textId="77777777" w:rsidR="00F17C02" w:rsidRDefault="00F17C02" w:rsidP="00F17C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40193F55" w14:textId="77777777" w:rsidR="002B0602" w:rsidRDefault="002B0602" w:rsidP="002B06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Members</w:t>
      </w:r>
    </w:p>
    <w:p w14:paraId="239F814A" w14:textId="77777777" w:rsidR="002B0602" w:rsidRDefault="002B0602" w:rsidP="002B06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</w:t>
      </w:r>
    </w:p>
    <w:p w14:paraId="392FAC74" w14:textId="77777777" w:rsidR="002B0602" w:rsidRDefault="002B0602" w:rsidP="002B06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Left</w:t>
      </w:r>
    </w:p>
    <w:p w14:paraId="74F7BD4C" w14:textId="77777777" w:rsidR="002B0602" w:rsidRDefault="00A62A05" w:rsidP="002B0602">
      <w:pPr>
        <w:rPr>
          <w:sz w:val="24"/>
          <w:szCs w:val="24"/>
        </w:rPr>
      </w:pPr>
      <w:r>
        <w:rPr>
          <w:sz w:val="24"/>
          <w:szCs w:val="24"/>
        </w:rPr>
        <w:t xml:space="preserve">Space live -&gt; О </w:t>
      </w:r>
      <w:proofErr w:type="spellStart"/>
      <w:r>
        <w:rPr>
          <w:sz w:val="24"/>
          <w:szCs w:val="24"/>
        </w:rPr>
        <w:t>космосе</w:t>
      </w:r>
      <w:proofErr w:type="spellEnd"/>
    </w:p>
    <w:p w14:paraId="5F2600AC" w14:textId="77777777" w:rsidR="00A62A05" w:rsidRDefault="00A62A05" w:rsidP="002B06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Ocosmos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Космос</w:t>
      </w:r>
      <w:proofErr w:type="spellEnd"/>
    </w:p>
    <w:p w14:paraId="4FF4AE42" w14:textId="77777777" w:rsidR="00A62A05" w:rsidRDefault="00A62A05" w:rsidP="002B06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Roscosmos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Роскосмос</w:t>
      </w:r>
      <w:proofErr w:type="spellEnd"/>
    </w:p>
    <w:p w14:paraId="78CE09C4" w14:textId="77777777" w:rsidR="00A62A05" w:rsidRPr="007345FD" w:rsidRDefault="00A62A05" w:rsidP="002B06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VCosmose</w:t>
      </w:r>
      <w:proofErr w:type="spellEnd"/>
      <w:r>
        <w:rPr>
          <w:sz w:val="24"/>
          <w:szCs w:val="24"/>
        </w:rPr>
        <w:t xml:space="preserve"> -&gt;  #</w:t>
      </w:r>
      <w:r>
        <w:rPr>
          <w:sz w:val="24"/>
          <w:szCs w:val="24"/>
          <w:lang w:val="ru-RU"/>
        </w:rPr>
        <w:t>ВКосмосе</w:t>
      </w:r>
      <w:bookmarkStart w:id="0" w:name="_GoBack"/>
      <w:bookmarkEnd w:id="0"/>
    </w:p>
    <w:p w14:paraId="1359A4B5" w14:textId="77777777" w:rsidR="00FA7336" w:rsidRPr="00FA7336" w:rsidRDefault="00FA7336" w:rsidP="00FA7336">
      <w:pPr>
        <w:ind w:firstLine="720"/>
        <w:rPr>
          <w:sz w:val="24"/>
          <w:szCs w:val="24"/>
        </w:rPr>
      </w:pPr>
    </w:p>
    <w:sectPr w:rsidR="00FA7336" w:rsidRPr="00FA733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CF555" w14:textId="77777777" w:rsidR="00833575" w:rsidRDefault="00833575">
      <w:r>
        <w:separator/>
      </w:r>
    </w:p>
    <w:p w14:paraId="4DFC67B0" w14:textId="77777777" w:rsidR="00833575" w:rsidRDefault="00833575"/>
  </w:endnote>
  <w:endnote w:type="continuationSeparator" w:id="0">
    <w:p w14:paraId="3923606E" w14:textId="77777777" w:rsidR="00833575" w:rsidRDefault="00833575">
      <w:r>
        <w:continuationSeparator/>
      </w:r>
    </w:p>
    <w:p w14:paraId="1D372039" w14:textId="77777777" w:rsidR="00833575" w:rsidRDefault="008335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5FD17" w14:textId="77777777" w:rsidR="00CD1226" w:rsidRDefault="008335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073A9" w14:textId="77777777" w:rsidR="00833575" w:rsidRDefault="00833575">
      <w:r>
        <w:separator/>
      </w:r>
    </w:p>
    <w:p w14:paraId="4071D896" w14:textId="77777777" w:rsidR="00833575" w:rsidRDefault="00833575"/>
  </w:footnote>
  <w:footnote w:type="continuationSeparator" w:id="0">
    <w:p w14:paraId="01E31156" w14:textId="77777777" w:rsidR="00833575" w:rsidRDefault="00833575">
      <w:r>
        <w:continuationSeparator/>
      </w:r>
    </w:p>
    <w:p w14:paraId="7F1CBE3F" w14:textId="77777777" w:rsidR="00833575" w:rsidRDefault="0083357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E19C0"/>
    <w:multiLevelType w:val="hybridMultilevel"/>
    <w:tmpl w:val="18501D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36"/>
    <w:rsid w:val="002B0602"/>
    <w:rsid w:val="007345FD"/>
    <w:rsid w:val="00833575"/>
    <w:rsid w:val="00A62A05"/>
    <w:rsid w:val="00CD1226"/>
    <w:rsid w:val="00F17C02"/>
    <w:rsid w:val="00FA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4A6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A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x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A1"/>
    <w:rsid w:val="00DB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5FBAE319A55840AD9F3C1D15715322">
    <w:name w:val="825FBAE319A55840AD9F3C1D1571532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93070F54B5CEC740A88E4F5E388DC151">
    <w:name w:val="93070F54B5CEC740A88E4F5E388DC1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Малютин</dc:creator>
  <cp:keywords/>
  <dc:description/>
  <cp:lastModifiedBy>Алексей Малютин</cp:lastModifiedBy>
  <cp:revision>1</cp:revision>
  <dcterms:created xsi:type="dcterms:W3CDTF">2018-01-08T11:17:00Z</dcterms:created>
  <dcterms:modified xsi:type="dcterms:W3CDTF">2018-01-08T11:56:00Z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